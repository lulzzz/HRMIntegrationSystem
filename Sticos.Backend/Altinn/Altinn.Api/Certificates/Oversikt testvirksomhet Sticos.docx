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34" w:rsidRPr="00547734" w:rsidRDefault="009B18C1" w:rsidP="00D77BB3">
      <w:pPr>
        <w:rPr>
          <w:b/>
          <w:sz w:val="28"/>
        </w:rPr>
      </w:pPr>
      <w:proofErr w:type="spellStart"/>
      <w:r>
        <w:rPr>
          <w:b/>
          <w:sz w:val="28"/>
        </w:rPr>
        <w:t>Sticos</w:t>
      </w:r>
      <w:proofErr w:type="spellEnd"/>
      <w:r>
        <w:rPr>
          <w:b/>
          <w:sz w:val="28"/>
        </w:rPr>
        <w:t xml:space="preserve"> testvirksomhet</w:t>
      </w:r>
    </w:p>
    <w:p w:rsidR="00547734" w:rsidRDefault="00547734" w:rsidP="00D77BB3">
      <w:pPr>
        <w:rPr>
          <w:u w:val="single"/>
        </w:rPr>
      </w:pPr>
    </w:p>
    <w:p w:rsidR="00AA5A9A" w:rsidRDefault="00AA5A9A" w:rsidP="00AA5A9A">
      <w:pPr>
        <w:pStyle w:val="Rentekst"/>
      </w:pPr>
      <w:r>
        <w:t xml:space="preserve">Aktiveringskode for </w:t>
      </w:r>
      <w:proofErr w:type="spellStart"/>
      <w:r>
        <w:t>Buypass</w:t>
      </w:r>
      <w:proofErr w:type="spellEnd"/>
      <w:r>
        <w:t xml:space="preserve"> Virksomhetssertifikater: APmX4LLY6cXpp3zy</w:t>
      </w:r>
    </w:p>
    <w:p w:rsidR="00AA5A9A" w:rsidRDefault="00AA5A9A" w:rsidP="00AA5A9A">
      <w:pPr>
        <w:pStyle w:val="Rentekst"/>
      </w:pPr>
      <w:r>
        <w:t>Ordrenummer: 18490</w:t>
      </w:r>
    </w:p>
    <w:p w:rsidR="00AA5A9A" w:rsidRDefault="00AA5A9A" w:rsidP="00AA5A9A">
      <w:pPr>
        <w:pStyle w:val="Rentekst"/>
      </w:pPr>
      <w:r>
        <w:t>Virksomhet: INGØY OG RYKENE</w:t>
      </w:r>
    </w:p>
    <w:p w:rsidR="00AA5A9A" w:rsidRDefault="00AA5A9A" w:rsidP="00AA5A9A">
      <w:pPr>
        <w:pStyle w:val="Rentekst"/>
      </w:pPr>
      <w:proofErr w:type="spellStart"/>
      <w:r>
        <w:t>mvh</w:t>
      </w:r>
      <w:proofErr w:type="spellEnd"/>
      <w:r>
        <w:t xml:space="preserve"> </w:t>
      </w:r>
      <w:proofErr w:type="spellStart"/>
      <w:r>
        <w:t>Buypass</w:t>
      </w:r>
      <w:proofErr w:type="spellEnd"/>
      <w:r>
        <w:t xml:space="preserve"> AS</w:t>
      </w:r>
    </w:p>
    <w:p w:rsidR="00AA5A9A" w:rsidRPr="00F84A4B" w:rsidRDefault="00AA5A9A" w:rsidP="00D77BB3">
      <w:pPr>
        <w:rPr>
          <w:b/>
        </w:rPr>
      </w:pPr>
    </w:p>
    <w:p w:rsidR="008404AF" w:rsidRPr="009B18C1" w:rsidRDefault="00AA5A9A">
      <w:pPr>
        <w:rPr>
          <w:b/>
          <w:sz w:val="24"/>
        </w:rPr>
      </w:pPr>
      <w:r w:rsidRPr="009B18C1">
        <w:rPr>
          <w:b/>
          <w:sz w:val="24"/>
        </w:rPr>
        <w:t>Innlogging for daglig</w:t>
      </w:r>
      <w:r w:rsidR="00D77BB3" w:rsidRPr="009B18C1">
        <w:rPr>
          <w:b/>
          <w:sz w:val="24"/>
        </w:rPr>
        <w:t xml:space="preserve"> leder</w:t>
      </w:r>
      <w:r w:rsidRPr="009B18C1">
        <w:rPr>
          <w:b/>
          <w:sz w:val="24"/>
        </w:rPr>
        <w:t xml:space="preserve"> (fiktiv)</w:t>
      </w:r>
      <w:r w:rsidR="00D77BB3" w:rsidRPr="009B18C1">
        <w:rPr>
          <w:b/>
          <w:sz w:val="24"/>
        </w:rPr>
        <w:t>:</w:t>
      </w:r>
    </w:p>
    <w:p w:rsidR="00AA5A9A" w:rsidRPr="009B18C1" w:rsidRDefault="00AA5A9A" w:rsidP="00AA5A9A">
      <w:pPr>
        <w:rPr>
          <w:color w:val="4F81BD" w:themeColor="accent1"/>
        </w:rPr>
      </w:pPr>
      <w:r w:rsidRPr="009B18C1">
        <w:rPr>
          <w:color w:val="4F81BD" w:themeColor="accent1"/>
        </w:rPr>
        <w:t>Asbjørn Bjørndalen</w:t>
      </w:r>
      <w:r w:rsidRPr="009B18C1">
        <w:rPr>
          <w:color w:val="4F81BD" w:themeColor="accent1"/>
        </w:rPr>
        <w:t>. Fødselsnummer</w:t>
      </w:r>
      <w:r w:rsidRPr="009B18C1">
        <w:rPr>
          <w:color w:val="4F81BD" w:themeColor="accent1"/>
        </w:rPr>
        <w:t xml:space="preserve"> 04024802340</w:t>
      </w:r>
    </w:p>
    <w:p w:rsidR="00AA5A9A" w:rsidRDefault="00AA5A9A" w:rsidP="00AA5A9A">
      <w:proofErr w:type="spellStart"/>
      <w:r>
        <w:t>MinID</w:t>
      </w:r>
      <w:proofErr w:type="spellEnd"/>
      <w:r>
        <w:t>: password01</w:t>
      </w:r>
    </w:p>
    <w:p w:rsidR="00AA5A9A" w:rsidRDefault="00AA5A9A">
      <w:r>
        <w:t>Kode: 12345</w:t>
      </w:r>
    </w:p>
    <w:p w:rsidR="00112C3A" w:rsidRPr="00112C3A" w:rsidRDefault="00112C3A">
      <w:bookmarkStart w:id="0" w:name="_GoBack"/>
      <w:bookmarkEnd w:id="0"/>
    </w:p>
    <w:p w:rsidR="00112C3A" w:rsidRPr="009B18C1" w:rsidRDefault="00112C3A">
      <w:pPr>
        <w:rPr>
          <w:b/>
          <w:sz w:val="24"/>
        </w:rPr>
      </w:pPr>
      <w:r w:rsidRPr="009B18C1">
        <w:rPr>
          <w:b/>
          <w:sz w:val="24"/>
        </w:rPr>
        <w:t>Struktur:</w:t>
      </w:r>
    </w:p>
    <w:p w:rsidR="00AA001A" w:rsidRPr="009B18C1" w:rsidRDefault="00AA5A9A">
      <w:pPr>
        <w:rPr>
          <w:color w:val="4F81BD" w:themeColor="accent1"/>
        </w:rPr>
      </w:pPr>
      <w:proofErr w:type="spellStart"/>
      <w:r w:rsidRPr="009B18C1">
        <w:rPr>
          <w:color w:val="4F81BD" w:themeColor="accent1"/>
        </w:rPr>
        <w:t>Ingøy</w:t>
      </w:r>
      <w:proofErr w:type="spellEnd"/>
      <w:r w:rsidRPr="009B18C1">
        <w:rPr>
          <w:color w:val="4F81BD" w:themeColor="accent1"/>
        </w:rPr>
        <w:t xml:space="preserve"> og Rykene</w:t>
      </w:r>
      <w:r w:rsidR="009B18C1" w:rsidRPr="009B18C1">
        <w:rPr>
          <w:color w:val="4F81BD" w:themeColor="accent1"/>
        </w:rPr>
        <w:t xml:space="preserve"> Org.nr</w:t>
      </w:r>
      <w:r w:rsidR="00547734" w:rsidRPr="009B18C1">
        <w:rPr>
          <w:color w:val="4F81BD" w:themeColor="accent1"/>
        </w:rPr>
        <w:t xml:space="preserve"> 811</w:t>
      </w:r>
      <w:r w:rsidR="00F84A4B" w:rsidRPr="009B18C1">
        <w:rPr>
          <w:color w:val="4F81BD" w:themeColor="accent1"/>
        </w:rPr>
        <w:t> </w:t>
      </w:r>
      <w:r w:rsidR="00547734" w:rsidRPr="009B18C1">
        <w:rPr>
          <w:color w:val="4F81BD" w:themeColor="accent1"/>
        </w:rPr>
        <w:t>290</w:t>
      </w:r>
      <w:r w:rsidR="00F84A4B" w:rsidRPr="009B18C1">
        <w:rPr>
          <w:color w:val="4F81BD" w:themeColor="accent1"/>
        </w:rPr>
        <w:t xml:space="preserve"> </w:t>
      </w:r>
      <w:r w:rsidR="00547734" w:rsidRPr="009B18C1">
        <w:rPr>
          <w:color w:val="4F81BD" w:themeColor="accent1"/>
        </w:rPr>
        <w:t>882</w:t>
      </w:r>
    </w:p>
    <w:p w:rsidR="00547734" w:rsidRPr="00112C3A" w:rsidRDefault="00442685">
      <w:r w:rsidRPr="00112C3A">
        <w:t>Tre u</w:t>
      </w:r>
      <w:r w:rsidR="00AA001A" w:rsidRPr="00112C3A">
        <w:t>nderorganisasjoner</w:t>
      </w:r>
      <w:r w:rsidR="009B18C1">
        <w:t>:</w:t>
      </w:r>
    </w:p>
    <w:p w:rsidR="00547734" w:rsidRPr="009B18C1" w:rsidRDefault="00547734">
      <w:pPr>
        <w:rPr>
          <w:color w:val="4F81BD" w:themeColor="accent1"/>
        </w:rPr>
      </w:pPr>
      <w:proofErr w:type="spellStart"/>
      <w:r w:rsidRPr="009B18C1">
        <w:rPr>
          <w:color w:val="4F81BD" w:themeColor="accent1"/>
        </w:rPr>
        <w:t>Ingøy</w:t>
      </w:r>
      <w:proofErr w:type="spellEnd"/>
      <w:r w:rsidRPr="009B18C1">
        <w:rPr>
          <w:color w:val="4F81BD" w:themeColor="accent1"/>
        </w:rPr>
        <w:t xml:space="preserve"> og Steinsholt Org.nr. 811 291 102</w:t>
      </w:r>
    </w:p>
    <w:p w:rsidR="00547734" w:rsidRPr="009B18C1" w:rsidRDefault="00547734">
      <w:pPr>
        <w:rPr>
          <w:color w:val="4F81BD" w:themeColor="accent1"/>
        </w:rPr>
      </w:pPr>
      <w:proofErr w:type="spellStart"/>
      <w:r w:rsidRPr="009B18C1">
        <w:rPr>
          <w:color w:val="4F81BD" w:themeColor="accent1"/>
        </w:rPr>
        <w:t>Ingøy</w:t>
      </w:r>
      <w:proofErr w:type="spellEnd"/>
      <w:r w:rsidRPr="009B18C1">
        <w:rPr>
          <w:color w:val="4F81BD" w:themeColor="accent1"/>
        </w:rPr>
        <w:t xml:space="preserve"> og Bodø Org.</w:t>
      </w:r>
      <w:proofErr w:type="gramStart"/>
      <w:r w:rsidRPr="009B18C1">
        <w:rPr>
          <w:color w:val="4F81BD" w:themeColor="accent1"/>
        </w:rPr>
        <w:t>nr  811</w:t>
      </w:r>
      <w:proofErr w:type="gramEnd"/>
      <w:r w:rsidRPr="009B18C1">
        <w:rPr>
          <w:color w:val="4F81BD" w:themeColor="accent1"/>
        </w:rPr>
        <w:t xml:space="preserve"> 291 382 </w:t>
      </w:r>
    </w:p>
    <w:p w:rsidR="00547734" w:rsidRPr="009B18C1" w:rsidRDefault="00547734">
      <w:pPr>
        <w:rPr>
          <w:color w:val="4F81BD" w:themeColor="accent1"/>
        </w:rPr>
      </w:pPr>
      <w:proofErr w:type="spellStart"/>
      <w:r w:rsidRPr="009B18C1">
        <w:rPr>
          <w:color w:val="4F81BD" w:themeColor="accent1"/>
        </w:rPr>
        <w:t>Ingøy</w:t>
      </w:r>
      <w:proofErr w:type="spellEnd"/>
      <w:r w:rsidRPr="009B18C1">
        <w:rPr>
          <w:color w:val="4F81BD" w:themeColor="accent1"/>
        </w:rPr>
        <w:t xml:space="preserve"> og Ulvik Org.</w:t>
      </w:r>
      <w:proofErr w:type="gramStart"/>
      <w:r w:rsidRPr="009B18C1">
        <w:rPr>
          <w:color w:val="4F81BD" w:themeColor="accent1"/>
        </w:rPr>
        <w:t>nr  811</w:t>
      </w:r>
      <w:proofErr w:type="gramEnd"/>
      <w:r w:rsidRPr="009B18C1">
        <w:rPr>
          <w:color w:val="4F81BD" w:themeColor="accent1"/>
        </w:rPr>
        <w:t> 291</w:t>
      </w:r>
      <w:r w:rsidR="00AA001A" w:rsidRPr="009B18C1">
        <w:rPr>
          <w:color w:val="4F81BD" w:themeColor="accent1"/>
        </w:rPr>
        <w:t> </w:t>
      </w:r>
      <w:r w:rsidRPr="009B18C1">
        <w:rPr>
          <w:color w:val="4F81BD" w:themeColor="accent1"/>
        </w:rPr>
        <w:t>692</w:t>
      </w:r>
    </w:p>
    <w:p w:rsidR="00D77BB3" w:rsidRDefault="00D77BB3"/>
    <w:p w:rsidR="00AA001A" w:rsidRPr="009B18C1" w:rsidRDefault="00112C3A" w:rsidP="00AA001A">
      <w:pPr>
        <w:rPr>
          <w:b/>
          <w:sz w:val="24"/>
        </w:rPr>
      </w:pPr>
      <w:r w:rsidRPr="009B18C1">
        <w:rPr>
          <w:b/>
          <w:sz w:val="24"/>
        </w:rPr>
        <w:t>Testb</w:t>
      </w:r>
      <w:r w:rsidR="00AA001A" w:rsidRPr="009B18C1">
        <w:rPr>
          <w:b/>
          <w:sz w:val="24"/>
        </w:rPr>
        <w:t>rukere</w:t>
      </w:r>
      <w:r w:rsidR="00AA5A9A" w:rsidRPr="009B18C1">
        <w:rPr>
          <w:b/>
          <w:sz w:val="24"/>
        </w:rPr>
        <w:t xml:space="preserve"> (fiktiv)</w:t>
      </w:r>
      <w:r w:rsidR="00AA001A" w:rsidRPr="009B18C1">
        <w:rPr>
          <w:b/>
          <w:sz w:val="24"/>
        </w:rPr>
        <w:t>:</w:t>
      </w:r>
    </w:p>
    <w:p w:rsidR="00AA001A" w:rsidRPr="009B18C1" w:rsidRDefault="00AA5A9A" w:rsidP="00AA001A">
      <w:pPr>
        <w:rPr>
          <w:color w:val="4F81BD" w:themeColor="accent1"/>
        </w:rPr>
      </w:pPr>
      <w:r w:rsidRPr="009B18C1">
        <w:rPr>
          <w:color w:val="4F81BD" w:themeColor="accent1"/>
        </w:rPr>
        <w:t>Kjersti Nordås.</w:t>
      </w:r>
      <w:r w:rsidR="00AA001A" w:rsidRPr="009B18C1">
        <w:rPr>
          <w:color w:val="4F81BD" w:themeColor="accent1"/>
        </w:rPr>
        <w:t xml:space="preserve"> Fødselsnummer 21026900422</w:t>
      </w:r>
    </w:p>
    <w:p w:rsidR="00AA001A" w:rsidRPr="009B18C1" w:rsidRDefault="00AA001A" w:rsidP="00AA001A">
      <w:pPr>
        <w:rPr>
          <w:color w:val="4F81BD" w:themeColor="accent1"/>
        </w:rPr>
      </w:pPr>
      <w:r w:rsidRPr="009B18C1">
        <w:rPr>
          <w:color w:val="4F81BD" w:themeColor="accent1"/>
        </w:rPr>
        <w:t>Matilde Bjørklund</w:t>
      </w:r>
      <w:r w:rsidR="00AA5A9A" w:rsidRPr="009B18C1">
        <w:rPr>
          <w:color w:val="4F81BD" w:themeColor="accent1"/>
        </w:rPr>
        <w:t>. Fødselsnummer</w:t>
      </w:r>
      <w:r w:rsidRPr="009B18C1">
        <w:rPr>
          <w:color w:val="4F81BD" w:themeColor="accent1"/>
        </w:rPr>
        <w:t xml:space="preserve"> 21026900694 </w:t>
      </w:r>
    </w:p>
    <w:p w:rsidR="00442685" w:rsidRDefault="00442685"/>
    <w:sectPr w:rsidR="00442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AAE"/>
    <w:rsid w:val="00112C3A"/>
    <w:rsid w:val="002C002D"/>
    <w:rsid w:val="00442685"/>
    <w:rsid w:val="00547734"/>
    <w:rsid w:val="008404AF"/>
    <w:rsid w:val="00987F09"/>
    <w:rsid w:val="009B18C1"/>
    <w:rsid w:val="00A61AAE"/>
    <w:rsid w:val="00AA001A"/>
    <w:rsid w:val="00AA5A9A"/>
    <w:rsid w:val="00AD38F9"/>
    <w:rsid w:val="00D77BB3"/>
    <w:rsid w:val="00E00930"/>
    <w:rsid w:val="00F8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B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D77B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Rentekst">
    <w:name w:val="Plain Text"/>
    <w:basedOn w:val="Normal"/>
    <w:link w:val="RentekstTegn"/>
    <w:uiPriority w:val="99"/>
    <w:semiHidden/>
    <w:unhideWhenUsed/>
    <w:rsid w:val="00AA5A9A"/>
    <w:pPr>
      <w:spacing w:after="0" w:line="240" w:lineRule="auto"/>
    </w:pPr>
    <w:rPr>
      <w:rFonts w:ascii="Calibri" w:hAnsi="Calibri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AA5A9A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B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D77B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Rentekst">
    <w:name w:val="Plain Text"/>
    <w:basedOn w:val="Normal"/>
    <w:link w:val="RentekstTegn"/>
    <w:uiPriority w:val="99"/>
    <w:semiHidden/>
    <w:unhideWhenUsed/>
    <w:rsid w:val="00AA5A9A"/>
    <w:pPr>
      <w:spacing w:after="0" w:line="240" w:lineRule="auto"/>
    </w:pPr>
    <w:rPr>
      <w:rFonts w:ascii="Calibri" w:hAnsi="Calibri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AA5A9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992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3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00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3B2E2186</Template>
  <TotalTime>222</TotalTime>
  <Pages>1</Pages>
  <Words>89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NAV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Johansen, Jørgen Sand</dc:creator>
  <cp:keywords/>
  <dc:description/>
  <cp:lastModifiedBy>Johansen, Jørgen Sand</cp:lastModifiedBy>
  <cp:revision>7</cp:revision>
  <dcterms:created xsi:type="dcterms:W3CDTF">2018-07-31T08:02:00Z</dcterms:created>
  <dcterms:modified xsi:type="dcterms:W3CDTF">2018-07-31T12:13:00Z</dcterms:modified>
</cp:coreProperties>
</file>